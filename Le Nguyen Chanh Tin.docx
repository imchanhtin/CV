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7814" w14:textId="77777777" w:rsidR="00394A6D" w:rsidRPr="00905F96" w:rsidRDefault="00391DC5" w:rsidP="00FD3F60">
      <w:pPr>
        <w:pStyle w:val="Title"/>
        <w:pBdr>
          <w:bottom w:val="single" w:sz="12" w:space="0" w:color="141414" w:themeColor="accent1"/>
        </w:pBdr>
        <w:rPr>
          <w:rFonts w:ascii="Corbel" w:hAnsi="Corbel"/>
          <w:color w:val="FFFFFF" w:themeColor="background1"/>
        </w:rPr>
      </w:pPr>
      <w:sdt>
        <w:sdtPr>
          <w:rPr>
            <w:rFonts w:ascii="Corbel" w:hAnsi="Corbel"/>
            <w:color w:val="FFFFFF" w:themeColor="background1"/>
          </w:rPr>
          <w:alias w:val="Enter your name:"/>
          <w:tag w:val=""/>
          <w:id w:val="-328297061"/>
          <w:placeholder>
            <w:docPart w:val="9E131E25860047239658F138552F55B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F7A37" w:rsidRPr="00905F96">
            <w:rPr>
              <w:rFonts w:ascii="Corbel" w:hAnsi="Corbel"/>
              <w:color w:val="FFFFFF" w:themeColor="background1"/>
            </w:rPr>
            <w:t>Le Nguyen Chanh Tin</w:t>
          </w:r>
        </w:sdtContent>
      </w:sdt>
    </w:p>
    <w:p w14:paraId="7F215860" w14:textId="77777777" w:rsidR="00394A6D" w:rsidRPr="0056718D" w:rsidRDefault="001F7A37">
      <w:pPr>
        <w:rPr>
          <w:color w:val="F8F8F8" w:themeColor="background2"/>
        </w:rPr>
      </w:pPr>
      <w:r w:rsidRPr="0056718D">
        <w:rPr>
          <w:color w:val="F8F8F8" w:themeColor="background2"/>
        </w:rPr>
        <w:t>04 Nguyen Tri Phuong, Distric 9</w:t>
      </w:r>
      <w:r w:rsidR="00CC75DB" w:rsidRPr="0056718D">
        <w:rPr>
          <w:color w:val="F8F8F8" w:themeColor="background2"/>
        </w:rPr>
        <w:t xml:space="preserve">, </w:t>
      </w:r>
      <w:r w:rsidRPr="0056718D">
        <w:rPr>
          <w:color w:val="F8F8F8" w:themeColor="background2"/>
        </w:rPr>
        <w:t>HCMC, 715100</w:t>
      </w:r>
      <w:r w:rsidR="007D00B3" w:rsidRPr="0056718D">
        <w:rPr>
          <w:color w:val="F8F8F8" w:themeColor="background2"/>
        </w:rPr>
        <w:t> | </w:t>
      </w:r>
      <w:r w:rsidRPr="0056718D">
        <w:rPr>
          <w:color w:val="F8F8F8" w:themeColor="background2"/>
        </w:rPr>
        <w:t>+841227562715</w:t>
      </w:r>
      <w:r w:rsidR="007D00B3" w:rsidRPr="0056718D">
        <w:rPr>
          <w:color w:val="F8F8F8" w:themeColor="background2"/>
        </w:rPr>
        <w:t> | </w:t>
      </w:r>
      <w:r w:rsidRPr="0056718D">
        <w:rPr>
          <w:color w:val="F8F8F8" w:themeColor="background2"/>
        </w:rPr>
        <w:t>imchanhtin@gmail.com</w:t>
      </w:r>
    </w:p>
    <w:p w14:paraId="3D4860A9" w14:textId="77777777" w:rsidR="00394A6D" w:rsidRPr="0056718D" w:rsidRDefault="0056718D">
      <w:pPr>
        <w:pStyle w:val="Heading1"/>
        <w:rPr>
          <w:color w:val="0070C0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F9B6" wp14:editId="09E694A9">
                <wp:simplePos x="0" y="0"/>
                <wp:positionH relativeFrom="column">
                  <wp:posOffset>3810</wp:posOffset>
                </wp:positionH>
                <wp:positionV relativeFrom="paragraph">
                  <wp:posOffset>281305</wp:posOffset>
                </wp:positionV>
                <wp:extent cx="6469784" cy="34636"/>
                <wp:effectExtent l="0" t="0" r="2667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397F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2.15pt" to="509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" strokecolor="#0d97ff" strokeweight="1pt">
                <v:stroke joinstyle="miter"/>
              </v:line>
            </w:pict>
          </mc:Fallback>
        </mc:AlternateContent>
      </w:r>
      <w:r w:rsidR="001F7A37" w:rsidRPr="0056718D">
        <w:rPr>
          <w:color w:val="0070C0"/>
        </w:rPr>
        <w:t>Summary</w:t>
      </w:r>
    </w:p>
    <w:p w14:paraId="1CB10658" w14:textId="77777777" w:rsidR="00394A6D" w:rsidRPr="0056718D" w:rsidRDefault="00DE4BC7" w:rsidP="00FD3F60">
      <w:pPr>
        <w:pStyle w:val="ListBullet"/>
        <w:numPr>
          <w:ilvl w:val="0"/>
          <w:numId w:val="0"/>
        </w:numPr>
        <w:jc w:val="both"/>
        <w:rPr>
          <w:color w:val="auto"/>
        </w:rPr>
      </w:pPr>
      <w:r w:rsidRPr="0056718D">
        <w:rPr>
          <w:color w:val="auto"/>
        </w:rPr>
        <w:t>Having</w:t>
      </w:r>
      <w:r w:rsidR="001F7A37" w:rsidRPr="0056718D">
        <w:rPr>
          <w:color w:val="auto"/>
        </w:rPr>
        <w:t xml:space="preserve"> knowledge of Networking, </w:t>
      </w:r>
      <w:r w:rsidRPr="0056718D">
        <w:rPr>
          <w:color w:val="auto"/>
        </w:rPr>
        <w:t>System managerment, W</w:t>
      </w:r>
      <w:r w:rsidR="001F7A37" w:rsidRPr="0056718D">
        <w:rPr>
          <w:color w:val="auto"/>
        </w:rPr>
        <w:t xml:space="preserve">eb development, basic at editing videos and photos. Possess an Associate Degree in ENA (EnGenius Network Associate - ENG-ENF-16000514). Loving to </w:t>
      </w:r>
      <w:r w:rsidR="009A771E" w:rsidRPr="0056718D">
        <w:rPr>
          <w:color w:val="auto"/>
        </w:rPr>
        <w:t xml:space="preserve">make new devices that can use in </w:t>
      </w:r>
      <w:r w:rsidR="00BF0D9D" w:rsidRPr="0056718D">
        <w:rPr>
          <w:color w:val="auto"/>
        </w:rPr>
        <w:t>IoT system, related to smart home.</w:t>
      </w:r>
    </w:p>
    <w:sdt>
      <w:sdtPr>
        <w:rPr>
          <w:color w:val="0070C0"/>
        </w:rPr>
        <w:alias w:val="Objective:"/>
        <w:tag w:val="Objective:"/>
        <w:id w:val="700751849"/>
        <w:placeholder>
          <w:docPart w:val="D75A6FDCE5B54ABDADDAF33233C71A92"/>
        </w:placeholder>
        <w:temporary/>
        <w:showingPlcHdr/>
        <w15:appearance w15:val="hidden"/>
      </w:sdtPr>
      <w:sdtEndPr/>
      <w:sdtContent>
        <w:p w14:paraId="4E4D145E" w14:textId="77777777" w:rsidR="001F7A37" w:rsidRPr="0056718D" w:rsidRDefault="001F7A37" w:rsidP="001F7A37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Objective</w:t>
          </w:r>
        </w:p>
      </w:sdtContent>
    </w:sdt>
    <w:p w14:paraId="7E132F0A" w14:textId="77777777" w:rsidR="001F7A37" w:rsidRPr="0056718D" w:rsidRDefault="001F7A37" w:rsidP="00FD3F60">
      <w:pPr>
        <w:pStyle w:val="ListBullet"/>
        <w:numPr>
          <w:ilvl w:val="0"/>
          <w:numId w:val="0"/>
        </w:numPr>
        <w:jc w:val="both"/>
        <w:rPr>
          <w:color w:val="auto"/>
        </w:rPr>
      </w:pPr>
      <w:r w:rsidRPr="0056718D">
        <w:rPr>
          <w:color w:val="auto"/>
        </w:rPr>
        <w:t>To work in a dynamic professional environ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1CD31" wp14:editId="0A89BA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23884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" strokecolor="#0d97ff" strokeweight="1pt">
                <v:stroke joinstyle="miter"/>
              </v:line>
            </w:pict>
          </mc:Fallback>
        </mc:AlternateContent>
      </w:r>
      <w:r w:rsidRPr="0056718D">
        <w:rPr>
          <w:color w:val="auto"/>
        </w:rPr>
        <w:t>ment with a growing organization and utilize my creativity and innovative thinking for benefit of the organization and myself.</w:t>
      </w:r>
    </w:p>
    <w:sdt>
      <w:sdtPr>
        <w:rPr>
          <w:color w:val="0070C0"/>
        </w:rPr>
        <w:alias w:val="Education:"/>
        <w:tag w:val="Education:"/>
        <w:id w:val="1513793667"/>
        <w:placeholder>
          <w:docPart w:val="142C01F71F0A4F0FB728A5EE6D75789F"/>
        </w:placeholder>
        <w:temporary/>
        <w:showingPlcHdr/>
        <w15:appearance w15:val="hidden"/>
      </w:sdtPr>
      <w:sdtEndPr/>
      <w:sdtContent>
        <w:p w14:paraId="41008B1E" w14:textId="77777777" w:rsidR="00394A6D" w:rsidRPr="0056718D" w:rsidRDefault="007D00B3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Education</w:t>
          </w:r>
        </w:p>
      </w:sdtContent>
    </w:sdt>
    <w:p w14:paraId="4CE5DABC" w14:textId="77777777" w:rsidR="00394A6D" w:rsidRDefault="00FD4BBE">
      <w:pPr>
        <w:pStyle w:val="Heading2"/>
      </w:pPr>
      <w:r>
        <w:t xml:space="preserve">Network and system </w:t>
      </w:r>
      <w:r w:rsidRPr="00FD4BBE">
        <w:t>enginee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B4BA6" wp14:editId="722200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E562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" strokecolor="#0d97ff" strokeweight="1pt">
                <v:stroke joinstyle="miter"/>
              </v:line>
            </w:pict>
          </mc:Fallback>
        </mc:AlternateContent>
      </w:r>
      <w:r w:rsidRPr="00FD4BBE">
        <w:t>r</w:t>
      </w:r>
      <w:r w:rsidR="007D00B3">
        <w:t> | </w:t>
      </w:r>
      <w:r>
        <w:t>2014-2019</w:t>
      </w:r>
      <w:r w:rsidR="007D00B3">
        <w:t> | </w:t>
      </w:r>
      <w:r>
        <w:t>Post and telecommunicate institude of technology (PTIT HCM)</w:t>
      </w:r>
    </w:p>
    <w:p w14:paraId="29053A29" w14:textId="77777777" w:rsidR="00394A6D" w:rsidRPr="0056718D" w:rsidRDefault="00391DC5" w:rsidP="0056718D">
      <w:pPr>
        <w:pStyle w:val="ListBullet"/>
        <w:numPr>
          <w:ilvl w:val="0"/>
          <w:numId w:val="0"/>
        </w:numPr>
        <w:rPr>
          <w:color w:val="auto"/>
        </w:rPr>
      </w:pPr>
      <w:sdt>
        <w:sdtPr>
          <w:rPr>
            <w:color w:val="auto"/>
          </w:rPr>
          <w:alias w:val="Major:"/>
          <w:tag w:val="Major:"/>
          <w:id w:val="673618560"/>
          <w:placeholder>
            <w:docPart w:val="8B9AB618852840EA9A787C78B72C7DAF"/>
          </w:placeholder>
          <w:temporary/>
          <w:showingPlcHdr/>
          <w15:appearance w15:val="hidden"/>
        </w:sdtPr>
        <w:sdtEndPr/>
        <w:sdtContent>
          <w:r w:rsidR="00D33143" w:rsidRPr="0056718D">
            <w:rPr>
              <w:color w:val="auto"/>
            </w:rPr>
            <w:t>Major</w:t>
          </w:r>
        </w:sdtContent>
      </w:sdt>
      <w:r w:rsidR="007D00B3" w:rsidRPr="0056718D">
        <w:rPr>
          <w:color w:val="auto"/>
        </w:rPr>
        <w:t xml:space="preserve">: </w:t>
      </w:r>
      <w:r w:rsidR="00FD4BBE" w:rsidRPr="0056718D">
        <w:rPr>
          <w:color w:val="auto"/>
        </w:rPr>
        <w:t>Computer</w:t>
      </w:r>
      <w:r w:rsidR="0056718D">
        <w:rPr>
          <w:color w:val="auto"/>
        </w:rPr>
        <w:t xml:space="preserve"> </w:t>
      </w:r>
      <w:r w:rsidR="0056718D" w:rsidRPr="0056718D">
        <w:rPr>
          <w:color w:val="auto"/>
        </w:rPr>
        <w:t>Network</w:t>
      </w:r>
      <w:r w:rsidR="00FD4BBE" w:rsidRPr="0056718D">
        <w:rPr>
          <w:color w:val="auto"/>
        </w:rPr>
        <w:t xml:space="preserve"> and Communication </w:t>
      </w:r>
    </w:p>
    <w:sdt>
      <w:sdtPr>
        <w:alias w:val="Experience:"/>
        <w:tag w:val="Experience:"/>
        <w:id w:val="1494989950"/>
        <w:placeholder>
          <w:docPart w:val="CFC0B136F4504A14B106941E8EC10B72"/>
        </w:placeholder>
        <w:temporary/>
        <w:showingPlcHdr/>
        <w15:appearance w15:val="hidden"/>
      </w:sdtPr>
      <w:sdtEndPr/>
      <w:sdtContent>
        <w:p w14:paraId="489504E5" w14:textId="77777777" w:rsidR="00DB4642" w:rsidRDefault="00DB4642" w:rsidP="00DB4642">
          <w:pPr>
            <w:pStyle w:val="Heading1"/>
          </w:pPr>
          <w:r w:rsidRPr="0056718D">
            <w:rPr>
              <w:color w:val="0070C0"/>
            </w:rPr>
            <w:t>Experience</w:t>
          </w:r>
        </w:p>
      </w:sdtContent>
    </w:sdt>
    <w:p w14:paraId="17E9A268" w14:textId="77777777" w:rsidR="00DB4642" w:rsidRDefault="00DB4642" w:rsidP="00FD3F60">
      <w:pPr>
        <w:pStyle w:val="Heading2"/>
      </w:pPr>
      <w:r>
        <w:t>IT SUPPORT STAFF (part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B2617" wp14:editId="32A0F3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9784" cy="34636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EFCC" id="Straight Connector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9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" strokecolor="#0d97ff" strokeweight="1pt">
                <v:stroke joinstyle="miter"/>
              </v:line>
            </w:pict>
          </mc:Fallback>
        </mc:AlternateContent>
      </w:r>
      <w:r>
        <w:t>-time) | BHK Tech jsc | 06/2017 – 12/2017</w:t>
      </w:r>
    </w:p>
    <w:p w14:paraId="790821C1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IT Support Helpdesk onsite (part-time) for BHK Tech JSC.</w:t>
      </w:r>
    </w:p>
    <w:p w14:paraId="4803EF3C" w14:textId="77777777" w:rsidR="00DB4642" w:rsidRDefault="00DB4642" w:rsidP="00FD3F60">
      <w:pPr>
        <w:pStyle w:val="Heading2"/>
      </w:pPr>
      <w:r>
        <w:t>IT SUPPORT STAFF (part-time)  | Splus sofware jsc | 05/2018 - now</w:t>
      </w:r>
    </w:p>
    <w:p w14:paraId="59FDB008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IT Support Helpdesk for Splus Software JSC.</w:t>
      </w:r>
    </w:p>
    <w:p w14:paraId="7456F793" w14:textId="77777777" w:rsidR="00DB4642" w:rsidRDefault="00DB4642" w:rsidP="00FD3F60">
      <w:pPr>
        <w:pStyle w:val="Heading2"/>
      </w:pPr>
      <w:r>
        <w:t>copywriter  | cong nghe viet | </w:t>
      </w:r>
      <w:r w:rsidRPr="00940C54">
        <w:t xml:space="preserve">08/2016 </w:t>
      </w:r>
      <w:r>
        <w:t>– 05/2018</w:t>
      </w:r>
    </w:p>
    <w:p w14:paraId="4764A5FB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 xml:space="preserve">Translate news of technology from popular news </w:t>
      </w:r>
      <w:r w:rsidR="009A771E" w:rsidRPr="0056718D">
        <w:rPr>
          <w:color w:val="auto"/>
        </w:rPr>
        <w:t xml:space="preserve">of technology </w:t>
      </w:r>
      <w:r w:rsidRPr="0056718D">
        <w:rPr>
          <w:color w:val="auto"/>
        </w:rPr>
        <w:t xml:space="preserve">website at English </w:t>
      </w:r>
      <w:r w:rsidR="009A771E" w:rsidRPr="0056718D">
        <w:rPr>
          <w:color w:val="auto"/>
        </w:rPr>
        <w:t xml:space="preserve">(The Verge,…) </w:t>
      </w:r>
      <w:r w:rsidRPr="0056718D">
        <w:rPr>
          <w:color w:val="auto"/>
        </w:rPr>
        <w:t>to Vietnamese, write post</w:t>
      </w:r>
      <w:r w:rsidR="009A771E" w:rsidRPr="0056718D">
        <w:rPr>
          <w:color w:val="auto"/>
        </w:rPr>
        <w:t xml:space="preserve"> about</w:t>
      </w:r>
      <w:r w:rsidRPr="0056718D">
        <w:rPr>
          <w:color w:val="auto"/>
        </w:rPr>
        <w:t xml:space="preserve"> review devices. </w:t>
      </w:r>
    </w:p>
    <w:p w14:paraId="7B407774" w14:textId="77777777" w:rsidR="00DB4642" w:rsidRDefault="00DB4642" w:rsidP="00FD3F60">
      <w:pPr>
        <w:pStyle w:val="Heading2"/>
      </w:pPr>
      <w:r w:rsidRPr="005C55AF">
        <w:t>ADMISSIONS COUNSELOR</w:t>
      </w:r>
      <w:r>
        <w:t xml:space="preserve"> (PArt-time)</w:t>
      </w:r>
      <w:r w:rsidRPr="005C55AF">
        <w:t xml:space="preserve"> </w:t>
      </w:r>
      <w:r>
        <w:t>| </w:t>
      </w:r>
      <w:r w:rsidRPr="005C55AF">
        <w:t>BHK TRAINING CENTER</w:t>
      </w:r>
      <w:r>
        <w:t xml:space="preserve"> | </w:t>
      </w:r>
      <w:r w:rsidRPr="00940C54">
        <w:t>0</w:t>
      </w:r>
      <w:r>
        <w:t>6</w:t>
      </w:r>
      <w:r w:rsidRPr="00940C54">
        <w:t>/201</w:t>
      </w:r>
      <w:r>
        <w:t>7</w:t>
      </w:r>
      <w:r w:rsidRPr="00940C54">
        <w:t xml:space="preserve"> </w:t>
      </w:r>
      <w:r>
        <w:t>– NOW</w:t>
      </w:r>
    </w:p>
    <w:p w14:paraId="7333A535" w14:textId="77777777" w:rsidR="00DB4642" w:rsidRPr="0056718D" w:rsidRDefault="00DB4642" w:rsidP="00FD3F60">
      <w:pPr>
        <w:pStyle w:val="ListBullet"/>
        <w:numPr>
          <w:ilvl w:val="0"/>
          <w:numId w:val="0"/>
        </w:numPr>
        <w:rPr>
          <w:color w:val="auto"/>
        </w:rPr>
      </w:pPr>
      <w:r w:rsidRPr="0056718D">
        <w:rPr>
          <w:color w:val="auto"/>
        </w:rPr>
        <w:t>Introduce courses of BHK Training Center to customer (student).</w:t>
      </w:r>
    </w:p>
    <w:sdt>
      <w:sdtPr>
        <w:rPr>
          <w:color w:val="0070C0"/>
        </w:rPr>
        <w:alias w:val="Skills &amp; Abilities:"/>
        <w:tag w:val="Skills &amp; Abilities:"/>
        <w:id w:val="495469907"/>
        <w:placeholder>
          <w:docPart w:val="97E6E73B93FD4195A10D9D1F678548F7"/>
        </w:placeholder>
        <w:temporary/>
        <w:showingPlcHdr/>
        <w15:appearance w15:val="hidden"/>
      </w:sdtPr>
      <w:sdtEndPr/>
      <w:sdtContent>
        <w:p w14:paraId="1F55DD10" w14:textId="77777777" w:rsidR="00394A6D" w:rsidRPr="0056718D" w:rsidRDefault="007D00B3">
          <w:pPr>
            <w:pStyle w:val="Heading1"/>
            <w:rPr>
              <w:color w:val="0070C0"/>
            </w:rPr>
          </w:pPr>
          <w:r w:rsidRPr="0056718D">
            <w:rPr>
              <w:color w:val="0070C0"/>
            </w:rPr>
            <w:t>Skills &amp; Abilities</w:t>
          </w:r>
        </w:p>
      </w:sdtContent>
    </w:sdt>
    <w:p w14:paraId="3C0E7D90" w14:textId="77777777" w:rsidR="00394A6D" w:rsidRDefault="00FD4BBE">
      <w:pPr>
        <w:pStyle w:val="Heading2"/>
      </w:pPr>
      <w:r>
        <w:t>Networki</w:t>
      </w:r>
      <w:r w:rsidR="0056718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7040D" wp14:editId="7F234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69784" cy="34636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784" cy="3463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1FAF3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9.4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" strokecolor="#0d97ff" strokeweight="1pt">
                <v:stroke joinstyle="miter"/>
              </v:line>
            </w:pict>
          </mc:Fallback>
        </mc:AlternateContent>
      </w:r>
      <w:r>
        <w:t>ng</w:t>
      </w:r>
    </w:p>
    <w:p w14:paraId="12F3D37C" w14:textId="77777777" w:rsidR="00F1284A" w:rsidRPr="0056718D" w:rsidRDefault="00F1284A" w:rsidP="00F1284A">
      <w:pPr>
        <w:pStyle w:val="ListBullet"/>
        <w:rPr>
          <w:color w:val="auto"/>
        </w:rPr>
      </w:pPr>
      <w:bookmarkStart w:id="0" w:name="_Hlk519094154"/>
      <w:r w:rsidRPr="0056718D">
        <w:rPr>
          <w:color w:val="auto"/>
        </w:rPr>
        <w:t>Configuring Cisco Router &amp; Switch: OSPF, DHCP, NAT, ACL,..</w:t>
      </w:r>
      <w:bookmarkEnd w:id="0"/>
    </w:p>
    <w:p w14:paraId="2F04EB2E" w14:textId="77777777" w:rsidR="00F1284A" w:rsidRPr="0056718D" w:rsidRDefault="00F1284A" w:rsidP="00F1284A">
      <w:pPr>
        <w:pStyle w:val="ListBullet"/>
        <w:rPr>
          <w:color w:val="auto"/>
        </w:rPr>
      </w:pPr>
      <w:r w:rsidRPr="0056718D">
        <w:rPr>
          <w:color w:val="auto"/>
        </w:rPr>
        <w:t>Configuring pfSense firewall</w:t>
      </w:r>
      <w:r w:rsidR="00DE4BC7" w:rsidRPr="0056718D">
        <w:rPr>
          <w:color w:val="auto"/>
        </w:rPr>
        <w:t xml:space="preserve"> at basic level</w:t>
      </w:r>
      <w:r w:rsidRPr="0056718D">
        <w:rPr>
          <w:color w:val="auto"/>
        </w:rPr>
        <w:t xml:space="preserve">. </w:t>
      </w:r>
    </w:p>
    <w:p w14:paraId="6ABF00DA" w14:textId="77777777" w:rsidR="00394A6D" w:rsidRDefault="00F1284A">
      <w:pPr>
        <w:pStyle w:val="Heading2"/>
      </w:pPr>
      <w:r>
        <w:t>SYstem</w:t>
      </w:r>
    </w:p>
    <w:p w14:paraId="3C908D6D" w14:textId="77777777" w:rsidR="00F1284A" w:rsidRPr="0056718D" w:rsidRDefault="00F1284A" w:rsidP="00F1284A">
      <w:pPr>
        <w:pStyle w:val="ListBullet"/>
        <w:rPr>
          <w:color w:val="auto"/>
        </w:rPr>
      </w:pPr>
      <w:bookmarkStart w:id="1" w:name="_Hlk519094143"/>
      <w:r w:rsidRPr="0056718D">
        <w:rPr>
          <w:color w:val="auto"/>
        </w:rPr>
        <w:t>Configuring Windows Server 2012</w:t>
      </w:r>
      <w:r w:rsidR="00DE4BC7" w:rsidRPr="0056718D">
        <w:rPr>
          <w:color w:val="auto"/>
        </w:rPr>
        <w:t xml:space="preserve"> R2 at basic level</w:t>
      </w:r>
      <w:r w:rsidRPr="0056718D">
        <w:rPr>
          <w:color w:val="auto"/>
        </w:rPr>
        <w:t>: AD, DHCP, IIS, DNS,...</w:t>
      </w:r>
    </w:p>
    <w:bookmarkEnd w:id="1"/>
    <w:p w14:paraId="108E6D76" w14:textId="77777777" w:rsidR="00F1284A" w:rsidRPr="0056718D" w:rsidRDefault="00F1284A" w:rsidP="00F1284A">
      <w:pPr>
        <w:pStyle w:val="ListBullet"/>
        <w:rPr>
          <w:color w:val="auto"/>
        </w:rPr>
      </w:pPr>
      <w:r w:rsidRPr="0056718D">
        <w:rPr>
          <w:color w:val="auto"/>
        </w:rPr>
        <w:t>Having knowledge of Linux.</w:t>
      </w:r>
    </w:p>
    <w:p w14:paraId="4309F9B2" w14:textId="77777777" w:rsidR="00394A6D" w:rsidRDefault="00F1284A">
      <w:pPr>
        <w:pStyle w:val="Heading2"/>
      </w:pPr>
      <w:r w:rsidRPr="00F1284A">
        <w:lastRenderedPageBreak/>
        <w:t>Web development</w:t>
      </w:r>
    </w:p>
    <w:p w14:paraId="70BCF37C" w14:textId="77777777" w:rsidR="00394A6D" w:rsidRPr="0056718D" w:rsidRDefault="00F1284A">
      <w:pPr>
        <w:pStyle w:val="ListBullet"/>
        <w:rPr>
          <w:color w:val="auto"/>
        </w:rPr>
      </w:pPr>
      <w:r w:rsidRPr="0056718D">
        <w:rPr>
          <w:color w:val="auto"/>
        </w:rPr>
        <w:t>Having basic knowledge of website development (HTML, CSS, JavaScript, PHP, NodeJS).</w:t>
      </w:r>
    </w:p>
    <w:p w14:paraId="1BD5C360" w14:textId="77777777" w:rsidR="00394A6D" w:rsidRDefault="00F1284A">
      <w:pPr>
        <w:pStyle w:val="Heading2"/>
      </w:pPr>
      <w:r>
        <w:t>Edit</w:t>
      </w:r>
      <w:r w:rsidR="00DE4BC7">
        <w:t>ing</w:t>
      </w:r>
      <w:r>
        <w:t xml:space="preserve"> Video</w:t>
      </w:r>
    </w:p>
    <w:p w14:paraId="72B4FFEE" w14:textId="77777777" w:rsidR="00394A6D" w:rsidRPr="0056718D" w:rsidRDefault="00DE4BC7">
      <w:pPr>
        <w:pStyle w:val="ListBullet"/>
        <w:rPr>
          <w:color w:val="auto"/>
        </w:rPr>
      </w:pPr>
      <w:r w:rsidRPr="0056718D">
        <w:rPr>
          <w:color w:val="auto"/>
        </w:rPr>
        <w:t>Having knowledge of editing video, video editor at BHK Training Center.</w:t>
      </w:r>
    </w:p>
    <w:p w14:paraId="24CB474C" w14:textId="77777777" w:rsidR="00940C54" w:rsidRDefault="00940C54" w:rsidP="00940C54">
      <w:pPr>
        <w:pStyle w:val="Heading2"/>
      </w:pPr>
      <w:r>
        <w:t>Languages</w:t>
      </w:r>
    </w:p>
    <w:p w14:paraId="257AEF93" w14:textId="77777777" w:rsidR="00940C54" w:rsidRPr="0056718D" w:rsidRDefault="00940C54" w:rsidP="00940C54">
      <w:pPr>
        <w:pStyle w:val="ListBullet"/>
        <w:rPr>
          <w:color w:val="auto"/>
        </w:rPr>
      </w:pPr>
      <w:r w:rsidRPr="0056718D">
        <w:rPr>
          <w:color w:val="auto"/>
        </w:rPr>
        <w:t>Read and resreach document in English.</w:t>
      </w:r>
    </w:p>
    <w:p w14:paraId="7845A062" w14:textId="77777777" w:rsidR="00940C54" w:rsidRPr="0056718D" w:rsidRDefault="00940C54" w:rsidP="00940C54">
      <w:pPr>
        <w:pStyle w:val="ListBullet"/>
        <w:rPr>
          <w:color w:val="auto"/>
        </w:rPr>
      </w:pPr>
      <w:r w:rsidRPr="0056718D">
        <w:rPr>
          <w:color w:val="auto"/>
        </w:rPr>
        <w:t>Basic communicate in English.</w:t>
      </w:r>
    </w:p>
    <w:p w14:paraId="2226C278" w14:textId="77777777" w:rsidR="005C55AF" w:rsidRDefault="005C55AF" w:rsidP="005C55AF">
      <w:pPr>
        <w:pStyle w:val="Heading2"/>
      </w:pPr>
      <w:r>
        <w:t>Projects in university</w:t>
      </w:r>
    </w:p>
    <w:p w14:paraId="43FF3A9A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JPaint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A teamwork project, using Java to build a Paint app.</w:t>
      </w:r>
    </w:p>
    <w:p w14:paraId="31780AF3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Fire Alarm System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IoT project using ESP8266, DHT22 and MQ-2 sensor to build a system that will alarm when there are fire in enviroment.</w:t>
      </w:r>
    </w:p>
    <w:p w14:paraId="6548E06B" w14:textId="77777777" w:rsidR="005C55AF" w:rsidRPr="0056718D" w:rsidRDefault="005C55AF" w:rsidP="00AB142B">
      <w:pPr>
        <w:pStyle w:val="ListBullet"/>
        <w:jc w:val="both"/>
        <w:rPr>
          <w:color w:val="auto"/>
        </w:rPr>
      </w:pPr>
      <w:r w:rsidRPr="0056718D">
        <w:rPr>
          <w:b/>
          <w:i/>
          <w:color w:val="auto"/>
        </w:rPr>
        <w:t>Loss detection project</w:t>
      </w:r>
      <w:r w:rsidRPr="0056718D">
        <w:rPr>
          <w:i/>
          <w:color w:val="auto"/>
        </w:rPr>
        <w:t xml:space="preserve"> - </w:t>
      </w:r>
      <w:r w:rsidRPr="0056718D">
        <w:rPr>
          <w:color w:val="auto"/>
        </w:rPr>
        <w:t>a project of Network Performance Evaluation, using NS2 to analyze loss packet rate of computer network.</w:t>
      </w:r>
    </w:p>
    <w:p w14:paraId="37D66866" w14:textId="77777777" w:rsidR="005C55AF" w:rsidRDefault="005C55AF" w:rsidP="005C55AF">
      <w:pPr>
        <w:pStyle w:val="Heading2"/>
      </w:pPr>
      <w:r w:rsidRPr="005C55AF">
        <w:t>SOCIAL ACTIVITIES</w:t>
      </w:r>
    </w:p>
    <w:p w14:paraId="376FF0BD" w14:textId="77777777" w:rsidR="005C55AF" w:rsidRPr="0056718D" w:rsidRDefault="005C55AF" w:rsidP="005C55AF">
      <w:pPr>
        <w:pStyle w:val="ListBullet"/>
        <w:rPr>
          <w:color w:val="auto"/>
        </w:rPr>
      </w:pPr>
      <w:r w:rsidRPr="0056718D">
        <w:rPr>
          <w:color w:val="auto"/>
        </w:rPr>
        <w:t>Blood Donation.</w:t>
      </w:r>
    </w:p>
    <w:p w14:paraId="5C735AC6" w14:textId="15540281" w:rsidR="0056718D" w:rsidRPr="0056718D" w:rsidRDefault="0056718D" w:rsidP="000B40E2">
      <w:pPr>
        <w:pStyle w:val="Heading1"/>
        <w:spacing w:before="240" w:after="120"/>
        <w:rPr>
          <w:color w:val="0070C0"/>
        </w:rPr>
      </w:pPr>
      <w:r w:rsidRPr="0056718D">
        <w:rPr>
          <w:bCs/>
          <w:color w:val="0070C0"/>
        </w:rPr>
        <w:t>Certification</w:t>
      </w:r>
      <w:r>
        <w:rPr>
          <w:bCs/>
          <w:color w:val="0070C0"/>
        </w:rPr>
        <w:t xml:space="preserve"> </w:t>
      </w:r>
    </w:p>
    <w:p w14:paraId="4D34C6FD" w14:textId="52F0BD3E" w:rsidR="000B40E2" w:rsidRDefault="000B40E2" w:rsidP="00AB142B">
      <w:pPr>
        <w:pStyle w:val="Heading1"/>
        <w:spacing w:before="480" w:after="100"/>
        <w:rPr>
          <w:bCs/>
          <w:caps/>
          <w:color w:val="191919" w:themeColor="background2" w:themeShade="1A"/>
          <w:sz w:val="22"/>
          <w:szCs w:val="22"/>
        </w:rPr>
      </w:pPr>
      <w:bookmarkStart w:id="2" w:name="_GoBack"/>
      <w:bookmarkEnd w:id="2"/>
      <w:r w:rsidRPr="0056718D">
        <w:rPr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93B60" wp14:editId="40803CA3">
                <wp:simplePos x="0" y="0"/>
                <wp:positionH relativeFrom="column">
                  <wp:posOffset>7620</wp:posOffset>
                </wp:positionH>
                <wp:positionV relativeFrom="paragraph">
                  <wp:posOffset>55880</wp:posOffset>
                </wp:positionV>
                <wp:extent cx="640588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D97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BA1F1" id="Straight Connector 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4.4pt" to="5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" strokecolor="#0d97ff" strokeweight="1pt">
                <v:stroke joinstyle="miter"/>
              </v:line>
            </w:pict>
          </mc:Fallback>
        </mc:AlternateContent>
      </w:r>
    </w:p>
    <w:p w14:paraId="506E4F25" w14:textId="5CABFDCF" w:rsidR="0056718D" w:rsidRDefault="0056718D" w:rsidP="00AB142B">
      <w:pPr>
        <w:pStyle w:val="Heading1"/>
        <w:spacing w:before="480" w:after="100"/>
        <w:rPr>
          <w:bCs/>
          <w:caps/>
          <w:color w:val="191919" w:themeColor="background2" w:themeShade="1A"/>
          <w:sz w:val="22"/>
          <w:szCs w:val="22"/>
        </w:rPr>
      </w:pPr>
      <w:r w:rsidRPr="0056718D">
        <w:rPr>
          <w:bCs/>
          <w:caps/>
          <w:color w:val="191919" w:themeColor="background2" w:themeShade="1A"/>
          <w:sz w:val="22"/>
          <w:szCs w:val="22"/>
        </w:rPr>
        <w:t>EnGenius Network Associate</w:t>
      </w:r>
    </w:p>
    <w:p w14:paraId="32DF29E4" w14:textId="77777777" w:rsidR="00AB142B" w:rsidRPr="00AB142B" w:rsidRDefault="00AB142B" w:rsidP="00AB142B">
      <w:pPr>
        <w:pStyle w:val="ListBullet"/>
        <w:numPr>
          <w:ilvl w:val="0"/>
          <w:numId w:val="20"/>
        </w:numPr>
        <w:ind w:left="426"/>
        <w:rPr>
          <w:color w:val="auto"/>
        </w:rPr>
      </w:pPr>
      <w:r w:rsidRPr="00AB142B">
        <w:rPr>
          <w:color w:val="auto"/>
        </w:rPr>
        <w:t>Aug 2017 – Aug 2019 License ENG-ENF-16000514</w:t>
      </w:r>
    </w:p>
    <w:p w14:paraId="3656D570" w14:textId="77777777" w:rsidR="00DE4BC7" w:rsidRDefault="00DE4BC7" w:rsidP="0056718D">
      <w:pPr>
        <w:pStyle w:val="ListBullet"/>
        <w:numPr>
          <w:ilvl w:val="0"/>
          <w:numId w:val="0"/>
        </w:numPr>
      </w:pPr>
    </w:p>
    <w:sectPr w:rsidR="00DE4BC7" w:rsidSect="00374627">
      <w:footerReference w:type="default" r:id="rId7"/>
      <w:headerReference w:type="first" r:id="rId8"/>
      <w:footerReference w:type="firs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99FC1" w14:textId="77777777" w:rsidR="00C8145A" w:rsidRDefault="00C8145A">
      <w:pPr>
        <w:spacing w:after="0"/>
      </w:pPr>
      <w:r>
        <w:separator/>
      </w:r>
    </w:p>
  </w:endnote>
  <w:endnote w:type="continuationSeparator" w:id="0">
    <w:p w14:paraId="5021AC40" w14:textId="77777777" w:rsidR="00C8145A" w:rsidRDefault="00C814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BD553" w14:textId="77777777" w:rsidR="00AB142B" w:rsidRDefault="00AB14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5" behindDoc="0" locked="0" layoutInCell="0" allowOverlap="1" wp14:anchorId="3A8ADBD3" wp14:editId="7C1FF6DB">
              <wp:simplePos x="0" y="0"/>
              <wp:positionH relativeFrom="page">
                <wp:posOffset>-13855</wp:posOffset>
              </wp:positionH>
              <wp:positionV relativeFrom="page">
                <wp:posOffset>9324109</wp:posOffset>
              </wp:positionV>
              <wp:extent cx="8422987" cy="748146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2987" cy="748146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B0F0">
                              <a:tint val="66000"/>
                              <a:satMod val="160000"/>
                            </a:srgbClr>
                          </a:gs>
                          <a:gs pos="50000">
                            <a:srgbClr val="00B0F0">
                              <a:tint val="44500"/>
                              <a:satMod val="160000"/>
                            </a:srgbClr>
                          </a:gs>
                          <a:gs pos="100000">
                            <a:srgbClr val="00B0F0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F4BDA" id="Freeform 13" o:spid="_x0000_s1026" alt="Footer accent block&#10;" style="position:absolute;margin-left:-1.1pt;margin-top:734.2pt;width:663.25pt;height:58.9pt;z-index:2516597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" o:allowincell="f" path="m,371r9393,l9393,,,,,371xe" fillcolor="#83d3ff" stroked="f">
              <v:fill color2="#dbf0ff" rotate="t" colors="0 #83d3ff;.5 #b5e2ff;1 #dbf0ff" focus="100%" type="gradientRadial"/>
              <v:path arrowok="t" o:connecttype="custom" o:connectlocs="0,746135;8422090,746135;8422090,0;0,0;0,746135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9392" w14:textId="77777777" w:rsidR="00AB142B" w:rsidRDefault="00AB14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7BFD152" wp14:editId="64CDDCF7">
              <wp:simplePos x="0" y="0"/>
              <wp:positionH relativeFrom="page">
                <wp:posOffset>2771</wp:posOffset>
              </wp:positionH>
              <wp:positionV relativeFrom="page">
                <wp:posOffset>9320992</wp:posOffset>
              </wp:positionV>
              <wp:extent cx="8422987" cy="748146"/>
              <wp:effectExtent l="0" t="0" r="0" b="0"/>
              <wp:wrapNone/>
              <wp:docPr id="28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422987" cy="748146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0B0F0">
                              <a:tint val="66000"/>
                              <a:satMod val="160000"/>
                            </a:srgbClr>
                          </a:gs>
                          <a:gs pos="50000">
                            <a:srgbClr val="00B0F0">
                              <a:tint val="44500"/>
                              <a:satMod val="160000"/>
                            </a:srgbClr>
                          </a:gs>
                          <a:gs pos="100000">
                            <a:srgbClr val="00B0F0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r="100000" b="100000"/>
                        </a:path>
                        <a:tileRect l="-100000" t="-10000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E2D405" id="Freeform 13" o:spid="_x0000_s1026" alt="Footer accent block&#10;" style="position:absolute;margin-left:.2pt;margin-top:733.95pt;width:663.25pt;height:58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" o:allowincell="f" path="m,371r9393,l9393,,,,,371xe" fillcolor="#83d3ff" stroked="f">
              <v:fill color2="#dbf0ff" rotate="t" colors="0 #83d3ff;.5 #b5e2ff;1 #dbf0ff" focus="100%" type="gradientRadial"/>
              <v:path arrowok="t" o:connecttype="custom" o:connectlocs="0,746135;8422090,746135;8422090,0;0,0;0,746135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A7B40" w14:textId="77777777" w:rsidR="00C8145A" w:rsidRDefault="00C8145A">
      <w:pPr>
        <w:spacing w:after="0"/>
      </w:pPr>
      <w:r>
        <w:separator/>
      </w:r>
    </w:p>
  </w:footnote>
  <w:footnote w:type="continuationSeparator" w:id="0">
    <w:p w14:paraId="7F12D57C" w14:textId="77777777" w:rsidR="00C8145A" w:rsidRDefault="00C814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2034D" w14:textId="77777777" w:rsidR="00FD3F60" w:rsidRDefault="00AB142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4E1B27" wp14:editId="5C74A113">
          <wp:simplePos x="0" y="0"/>
          <wp:positionH relativeFrom="margin">
            <wp:posOffset>5621655</wp:posOffset>
          </wp:positionH>
          <wp:positionV relativeFrom="margin">
            <wp:posOffset>-467360</wp:posOffset>
          </wp:positionV>
          <wp:extent cx="1191260" cy="1191260"/>
          <wp:effectExtent l="0" t="0" r="8890" b="889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ải xuố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718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544420" wp14:editId="18C63A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510030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510030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95746" y="1094515"/>
                          <a:ext cx="6767945" cy="1249327"/>
                        </a:xfrm>
                        <a:prstGeom prst="rect">
                          <a:avLst/>
                        </a:prstGeom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A2CB55" w14:textId="77777777" w:rsidR="00FD3F60" w:rsidRDefault="00FD3F60" w:rsidP="00FD3F60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Freeform 4"/>
                      <wps:cNvSpPr>
                        <a:spLocks/>
                      </wps:cNvSpPr>
                      <wps:spPr bwMode="auto">
                        <a:xfrm>
                          <a:off x="6199909" y="201465"/>
                          <a:ext cx="1330036" cy="2379822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74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BC2DF" w14:textId="77777777" w:rsidR="00FD3F60" w:rsidRDefault="00FD3F60" w:rsidP="00FD3F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544420" id="Group 8" o:spid="_x0000_s1026" alt="Header background graphic including image of clouds, accent boxes, and image of person" style="position:absolute;margin-left:0;margin-top:0;width:612pt;height:118.9pt;z-index:251659264;mso-width-percent:1000;mso-position-horizontal-relative:page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    <v:fill r:id="rId3" o:title="Sky. Background placeholder" recolor="t" rotate="t" type="frame"/>
                <o:lock v:ext="edit" aspectratio="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5957;top:10945;width:67679;height:1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" fillcolor="#002744" stroked="f">
                <v:textbox inset="0,0,0,0">
                  <w:txbxContent>
                    <w:p w14:paraId="48A2CB55" w14:textId="77777777" w:rsidR="00FD3F60" w:rsidRDefault="00FD3F60" w:rsidP="00FD3F60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v:shape id="Freeform 4" o:spid="_x0000_s1029" style="position:absolute;left:61999;top:2014;width:13300;height:23798;visibility:visible;mso-wrap-style:square;v-text-anchor:top" coordsize="2271,3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" adj="-11796480,,5400" path="m,3269r2270,l2270,,,,,3269xe" fillcolor="#002744" stroked="f">
                <v:stroke joinstyle="miter"/>
                <v:formulas/>
                <v:path arrowok="t" o:connecttype="custom" o:connectlocs="0,2379094;1329450,2379094;1329450,0;0,0;0,2379094" o:connectangles="0,0,0,0,0" textboxrect="0,0,2271,3270"/>
                <v:textbox>
                  <w:txbxContent>
                    <w:p w14:paraId="69DBC2DF" w14:textId="77777777" w:rsidR="00FD3F60" w:rsidRDefault="00FD3F60" w:rsidP="00FD3F60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1C6C9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AFB2394"/>
    <w:multiLevelType w:val="hybridMultilevel"/>
    <w:tmpl w:val="3AA2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37"/>
    <w:rsid w:val="00012C75"/>
    <w:rsid w:val="000B40E2"/>
    <w:rsid w:val="001F7A37"/>
    <w:rsid w:val="00374627"/>
    <w:rsid w:val="00391DC5"/>
    <w:rsid w:val="00394A6D"/>
    <w:rsid w:val="003F19B9"/>
    <w:rsid w:val="004476A1"/>
    <w:rsid w:val="005114E7"/>
    <w:rsid w:val="0056718D"/>
    <w:rsid w:val="005C55AF"/>
    <w:rsid w:val="005E5E55"/>
    <w:rsid w:val="00616068"/>
    <w:rsid w:val="006E401C"/>
    <w:rsid w:val="00704447"/>
    <w:rsid w:val="0077621B"/>
    <w:rsid w:val="007963CE"/>
    <w:rsid w:val="007D00B3"/>
    <w:rsid w:val="008916B6"/>
    <w:rsid w:val="008E10EB"/>
    <w:rsid w:val="00905F96"/>
    <w:rsid w:val="00940C54"/>
    <w:rsid w:val="009763C8"/>
    <w:rsid w:val="009A771E"/>
    <w:rsid w:val="00A8131A"/>
    <w:rsid w:val="00AB142B"/>
    <w:rsid w:val="00B769EE"/>
    <w:rsid w:val="00BF0D9D"/>
    <w:rsid w:val="00C57E43"/>
    <w:rsid w:val="00C72B59"/>
    <w:rsid w:val="00C8145A"/>
    <w:rsid w:val="00CC75DB"/>
    <w:rsid w:val="00CF113E"/>
    <w:rsid w:val="00D33143"/>
    <w:rsid w:val="00D56207"/>
    <w:rsid w:val="00D765AF"/>
    <w:rsid w:val="00DB4642"/>
    <w:rsid w:val="00DD4208"/>
    <w:rsid w:val="00DE4BC7"/>
    <w:rsid w:val="00EA2B92"/>
    <w:rsid w:val="00F1284A"/>
    <w:rsid w:val="00FD3F60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693E8C"/>
  <w15:chartTrackingRefBased/>
  <w15:docId w15:val="{62549871-B630-4056-AEB2-81343D32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pv-accomplishment-entitysubtitle">
    <w:name w:val="pv-accomplishment-entity__subtitle"/>
    <w:basedOn w:val="Normal"/>
    <w:rsid w:val="00AB14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pv-accomplishment-entitydate">
    <w:name w:val="pv-accomplishment-entity__date"/>
    <w:basedOn w:val="DefaultParagraphFont"/>
    <w:rsid w:val="00AB142B"/>
  </w:style>
  <w:style w:type="character" w:customStyle="1" w:styleId="pv-accomplishment-entitylicense">
    <w:name w:val="pv-accomplishment-entity__license"/>
    <w:basedOn w:val="DefaultParagraphFont"/>
    <w:rsid w:val="00AB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131E25860047239658F138552F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B4C03-B492-4677-94ED-E6BE9BE29154}"/>
      </w:docPartPr>
      <w:docPartBody>
        <w:p w:rsidR="00D614ED" w:rsidRDefault="000A1D7B">
          <w:pPr>
            <w:pStyle w:val="9E131E25860047239658F138552F55BB"/>
          </w:pPr>
          <w:r>
            <w:t>Your Name</w:t>
          </w:r>
        </w:p>
      </w:docPartBody>
    </w:docPart>
    <w:docPart>
      <w:docPartPr>
        <w:name w:val="142C01F71F0A4F0FB728A5EE6D757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FA39A-8F5F-4682-93B0-41FFBC46E8DA}"/>
      </w:docPartPr>
      <w:docPartBody>
        <w:p w:rsidR="00D614ED" w:rsidRDefault="000A1D7B">
          <w:pPr>
            <w:pStyle w:val="142C01F71F0A4F0FB728A5EE6D75789F"/>
          </w:pPr>
          <w:r>
            <w:t>Education</w:t>
          </w:r>
        </w:p>
      </w:docPartBody>
    </w:docPart>
    <w:docPart>
      <w:docPartPr>
        <w:name w:val="8B9AB618852840EA9A787C78B72C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F9BA8-C4A3-4320-A760-B32DE9E6FF03}"/>
      </w:docPartPr>
      <w:docPartBody>
        <w:p w:rsidR="00D614ED" w:rsidRDefault="000A1D7B">
          <w:pPr>
            <w:pStyle w:val="8B9AB618852840EA9A787C78B72C7DAF"/>
          </w:pPr>
          <w:r>
            <w:t>Major</w:t>
          </w:r>
        </w:p>
      </w:docPartBody>
    </w:docPart>
    <w:docPart>
      <w:docPartPr>
        <w:name w:val="97E6E73B93FD4195A10D9D1F67854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034F5-F4AA-491F-8E9D-9F832B51C851}"/>
      </w:docPartPr>
      <w:docPartBody>
        <w:p w:rsidR="00D614ED" w:rsidRDefault="000A1D7B">
          <w:pPr>
            <w:pStyle w:val="97E6E73B93FD4195A10D9D1F678548F7"/>
          </w:pPr>
          <w:r>
            <w:t>Skills &amp; Abilities</w:t>
          </w:r>
        </w:p>
      </w:docPartBody>
    </w:docPart>
    <w:docPart>
      <w:docPartPr>
        <w:name w:val="D75A6FDCE5B54ABDADDAF33233C71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A38FA-8123-45CC-A06B-AE9ACD3AF22C}"/>
      </w:docPartPr>
      <w:docPartBody>
        <w:p w:rsidR="00D614ED" w:rsidRDefault="00EB1B2A" w:rsidP="00EB1B2A">
          <w:pPr>
            <w:pStyle w:val="D75A6FDCE5B54ABDADDAF33233C71A92"/>
          </w:pPr>
          <w:r>
            <w:t>Objective</w:t>
          </w:r>
        </w:p>
      </w:docPartBody>
    </w:docPart>
    <w:docPart>
      <w:docPartPr>
        <w:name w:val="CFC0B136F4504A14B106941E8EC1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4E996-321B-4DD9-987B-D7B0EBDA4109}"/>
      </w:docPartPr>
      <w:docPartBody>
        <w:p w:rsidR="00D614ED" w:rsidRDefault="00EB1B2A" w:rsidP="00EB1B2A">
          <w:pPr>
            <w:pStyle w:val="CFC0B136F4504A14B106941E8EC10B7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2A"/>
    <w:rsid w:val="000A1D7B"/>
    <w:rsid w:val="00D614ED"/>
    <w:rsid w:val="00E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31E25860047239658F138552F55BB">
    <w:name w:val="9E131E25860047239658F138552F55BB"/>
  </w:style>
  <w:style w:type="paragraph" w:customStyle="1" w:styleId="22266E57B51B46AB8566AAA268A98742">
    <w:name w:val="22266E57B51B46AB8566AAA268A98742"/>
  </w:style>
  <w:style w:type="paragraph" w:customStyle="1" w:styleId="1A1428C60FA6484E8732EFC82C56D10E">
    <w:name w:val="1A1428C60FA6484E8732EFC82C56D10E"/>
  </w:style>
  <w:style w:type="paragraph" w:customStyle="1" w:styleId="8BF99ADA972743338DC7B0D9FA9ABC2E">
    <w:name w:val="8BF99ADA972743338DC7B0D9FA9ABC2E"/>
  </w:style>
  <w:style w:type="paragraph" w:customStyle="1" w:styleId="A4370A1475DF44F6A42E7FB7805CDAF9">
    <w:name w:val="A4370A1475DF44F6A42E7FB7805CDAF9"/>
  </w:style>
  <w:style w:type="paragraph" w:customStyle="1" w:styleId="F6FC92041CE549B0816A8BD556732E43">
    <w:name w:val="F6FC92041CE549B0816A8BD556732E43"/>
  </w:style>
  <w:style w:type="paragraph" w:customStyle="1" w:styleId="68BCAD2000434C3FB913DDF3E82171FB">
    <w:name w:val="68BCAD2000434C3FB913DDF3E82171FB"/>
  </w:style>
  <w:style w:type="paragraph" w:customStyle="1" w:styleId="142C01F71F0A4F0FB728A5EE6D75789F">
    <w:name w:val="142C01F71F0A4F0FB728A5EE6D75789F"/>
  </w:style>
  <w:style w:type="paragraph" w:customStyle="1" w:styleId="1C218CDF495B43B08836CF3C98915187">
    <w:name w:val="1C218CDF495B43B08836CF3C98915187"/>
  </w:style>
  <w:style w:type="paragraph" w:customStyle="1" w:styleId="CE95978D4F514A00BB20E29C273FADED">
    <w:name w:val="CE95978D4F514A00BB20E29C273FADED"/>
  </w:style>
  <w:style w:type="paragraph" w:customStyle="1" w:styleId="F06BA522AD534797AD31CA4E4D860D97">
    <w:name w:val="F06BA522AD534797AD31CA4E4D860D97"/>
  </w:style>
  <w:style w:type="paragraph" w:customStyle="1" w:styleId="8B9AB618852840EA9A787C78B72C7DAF">
    <w:name w:val="8B9AB618852840EA9A787C78B72C7DAF"/>
  </w:style>
  <w:style w:type="paragraph" w:customStyle="1" w:styleId="E590749B778A4FE995390691583AD853">
    <w:name w:val="E590749B778A4FE995390691583AD853"/>
  </w:style>
  <w:style w:type="paragraph" w:customStyle="1" w:styleId="2CD22A2F22C643E2B3CBC41C7CEE2F1B">
    <w:name w:val="2CD22A2F22C643E2B3CBC41C7CEE2F1B"/>
  </w:style>
  <w:style w:type="paragraph" w:customStyle="1" w:styleId="00A065489A6F436789480C2F2FAE94F6">
    <w:name w:val="00A065489A6F436789480C2F2FAE94F6"/>
  </w:style>
  <w:style w:type="paragraph" w:customStyle="1" w:styleId="1196040FBAA6438684B8352C9A847B09">
    <w:name w:val="1196040FBAA6438684B8352C9A847B09"/>
  </w:style>
  <w:style w:type="paragraph" w:customStyle="1" w:styleId="67410B9A580B40889CBCE203C44D433C">
    <w:name w:val="67410B9A580B40889CBCE203C44D433C"/>
  </w:style>
  <w:style w:type="paragraph" w:customStyle="1" w:styleId="55D265F34C0C4C6785DAEDDAD7C9A633">
    <w:name w:val="55D265F34C0C4C6785DAEDDAD7C9A633"/>
  </w:style>
  <w:style w:type="paragraph" w:customStyle="1" w:styleId="5DFF997268944688B99B8CB1D30C5AD7">
    <w:name w:val="5DFF997268944688B99B8CB1D30C5AD7"/>
  </w:style>
  <w:style w:type="paragraph" w:customStyle="1" w:styleId="97E6E73B93FD4195A10D9D1F678548F7">
    <w:name w:val="97E6E73B93FD4195A10D9D1F678548F7"/>
  </w:style>
  <w:style w:type="paragraph" w:customStyle="1" w:styleId="C4CEDA82BEAA4EB78E33FADB116C26DE">
    <w:name w:val="C4CEDA82BEAA4EB78E33FADB116C26DE"/>
  </w:style>
  <w:style w:type="paragraph" w:customStyle="1" w:styleId="64F47648743343EEA4AA6033D03B6BB1">
    <w:name w:val="64F47648743343EEA4AA6033D03B6BB1"/>
  </w:style>
  <w:style w:type="paragraph" w:customStyle="1" w:styleId="4FC6640F621A490086E5BDAC64730608">
    <w:name w:val="4FC6640F621A490086E5BDAC64730608"/>
  </w:style>
  <w:style w:type="paragraph" w:customStyle="1" w:styleId="A81DEC9576484A80A46C60A7318FF35B">
    <w:name w:val="A81DEC9576484A80A46C60A7318FF35B"/>
  </w:style>
  <w:style w:type="paragraph" w:customStyle="1" w:styleId="72EDDFA6C90942B7BEB74EAE7127E5E0">
    <w:name w:val="72EDDFA6C90942B7BEB74EAE7127E5E0"/>
  </w:style>
  <w:style w:type="paragraph" w:customStyle="1" w:styleId="FE8AD0BC1C854488BFCDF2E74A1CF8E3">
    <w:name w:val="FE8AD0BC1C854488BFCDF2E74A1CF8E3"/>
  </w:style>
  <w:style w:type="paragraph" w:customStyle="1" w:styleId="0F7A5577021F4091BDA87B14D0AA856C">
    <w:name w:val="0F7A5577021F4091BDA87B14D0AA856C"/>
  </w:style>
  <w:style w:type="paragraph" w:customStyle="1" w:styleId="9FDC9285FB33445AB269307679E5E2D7">
    <w:name w:val="9FDC9285FB33445AB269307679E5E2D7"/>
  </w:style>
  <w:style w:type="paragraph" w:customStyle="1" w:styleId="716B1242056D40868650E68740EDC47F">
    <w:name w:val="716B1242056D40868650E68740EDC47F"/>
  </w:style>
  <w:style w:type="paragraph" w:customStyle="1" w:styleId="770FE660F3774A549BB04E8173DB5E6A">
    <w:name w:val="770FE660F3774A549BB04E8173DB5E6A"/>
  </w:style>
  <w:style w:type="paragraph" w:customStyle="1" w:styleId="BA7FA73E348A44E4B990BCF2485EEE8E">
    <w:name w:val="BA7FA73E348A44E4B990BCF2485EEE8E"/>
  </w:style>
  <w:style w:type="paragraph" w:customStyle="1" w:styleId="5852C786F9FE48E49A80BF2DAB36061B">
    <w:name w:val="5852C786F9FE48E49A80BF2DAB36061B"/>
  </w:style>
  <w:style w:type="paragraph" w:customStyle="1" w:styleId="BC88D5FBC27C472BA25813DB749DB849">
    <w:name w:val="BC88D5FBC27C472BA25813DB749DB849"/>
  </w:style>
  <w:style w:type="paragraph" w:customStyle="1" w:styleId="1D4BFF3BC72143089A2AAA60390AA0C4">
    <w:name w:val="1D4BFF3BC72143089A2AAA60390AA0C4"/>
  </w:style>
  <w:style w:type="paragraph" w:customStyle="1" w:styleId="36360D33F5974E1392CE510F3D9F09C2">
    <w:name w:val="36360D33F5974E1392CE510F3D9F09C2"/>
  </w:style>
  <w:style w:type="paragraph" w:customStyle="1" w:styleId="7496E293E59A4D6E94ADF7BC95F8AC29">
    <w:name w:val="7496E293E59A4D6E94ADF7BC95F8AC29"/>
  </w:style>
  <w:style w:type="paragraph" w:customStyle="1" w:styleId="D75A6FDCE5B54ABDADDAF33233C71A92">
    <w:name w:val="D75A6FDCE5B54ABDADDAF33233C71A92"/>
    <w:rsid w:val="00EB1B2A"/>
  </w:style>
  <w:style w:type="paragraph" w:customStyle="1" w:styleId="75A6FFA7322A41938B50348742B39BDE">
    <w:name w:val="75A6FFA7322A41938B50348742B39BDE"/>
    <w:rsid w:val="00EB1B2A"/>
  </w:style>
  <w:style w:type="paragraph" w:customStyle="1" w:styleId="CFC0B136F4504A14B106941E8EC10B72">
    <w:name w:val="CFC0B136F4504A14B106941E8EC10B72"/>
    <w:rsid w:val="00EB1B2A"/>
  </w:style>
  <w:style w:type="paragraph" w:customStyle="1" w:styleId="90A442AC4AFB4F819E726A1C94A8822C">
    <w:name w:val="90A442AC4AFB4F819E726A1C94A8822C"/>
    <w:rsid w:val="00D61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105</TotalTime>
  <Pages>2</Pages>
  <Words>339</Words>
  <Characters>1927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keywords/>
  <dc:description>Le Nguyen Chanh Tin</dc:description>
  <cp:lastModifiedBy>Lê Nguyễn Chánh Tín</cp:lastModifiedBy>
  <cp:revision>11</cp:revision>
  <cp:lastPrinted>2018-07-11T15:13:00Z</cp:lastPrinted>
  <dcterms:created xsi:type="dcterms:W3CDTF">2018-07-11T10:13:00Z</dcterms:created>
  <dcterms:modified xsi:type="dcterms:W3CDTF">2018-07-11T15:15:00Z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